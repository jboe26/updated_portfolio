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22DE9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80AD4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Josh Boepple</w:t>
      </w:r>
    </w:p>
    <w:p w14:paraId="67C42FEB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Concord, NC 28027 | Phone: 704-798-2650 | Email: joshrboepple@outlookl.com</w:t>
      </w:r>
    </w:p>
    <w:p w14:paraId="6C6F4075" w14:textId="67240D74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LinkedIn:</w:t>
      </w:r>
      <w:r>
        <w:rPr>
          <w:rFonts w:ascii="Cambria" w:eastAsia="Times New Roman" w:hAnsi="Cambria" w:cs="Times New Roman"/>
          <w:color w:val="000000"/>
        </w:rPr>
        <w:t xml:space="preserve"> </w:t>
      </w:r>
      <w:hyperlink r:id="rId5" w:history="1">
        <w:r w:rsidRPr="00860B65">
          <w:rPr>
            <w:rStyle w:val="Hyperlink"/>
            <w:rFonts w:ascii="Cambria" w:eastAsia="Times New Roman" w:hAnsi="Cambria" w:cs="Times New Roman"/>
          </w:rPr>
          <w:t>https://www.linkedin.com/in/josh-boepple-677118180/</w:t>
        </w:r>
      </w:hyperlink>
    </w:p>
    <w:p w14:paraId="0308AC8A" w14:textId="79E0BC62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 </w:t>
      </w:r>
      <w:proofErr w:type="spellStart"/>
      <w:r w:rsidRPr="00860B65">
        <w:rPr>
          <w:rFonts w:ascii="Cambria" w:eastAsia="Times New Roman" w:hAnsi="Cambria" w:cs="Times New Roman"/>
          <w:color w:val="000000"/>
        </w:rPr>
        <w:t>Github</w:t>
      </w:r>
      <w:proofErr w:type="spellEnd"/>
      <w:r w:rsidRPr="00860B65">
        <w:rPr>
          <w:rFonts w:ascii="Cambria" w:eastAsia="Times New Roman" w:hAnsi="Cambria" w:cs="Times New Roman"/>
          <w:color w:val="000000"/>
        </w:rPr>
        <w:t xml:space="preserve">: </w:t>
      </w:r>
      <w:bookmarkStart w:id="0" w:name="_GoBack"/>
      <w:bookmarkEnd w:id="0"/>
      <w:r w:rsidR="005518EA">
        <w:rPr>
          <w:rFonts w:ascii="Cambria" w:eastAsia="Times New Roman" w:hAnsi="Cambria" w:cs="Times New Roman"/>
          <w:color w:val="1155CC"/>
          <w:u w:val="single"/>
        </w:rPr>
        <w:fldChar w:fldCharType="begin"/>
      </w:r>
      <w:r w:rsidR="005518EA">
        <w:rPr>
          <w:rFonts w:ascii="Cambria" w:eastAsia="Times New Roman" w:hAnsi="Cambria" w:cs="Times New Roman"/>
          <w:color w:val="1155CC"/>
          <w:u w:val="single"/>
        </w:rPr>
        <w:instrText xml:space="preserve"> HYPERLINK "</w:instrText>
      </w:r>
      <w:r w:rsidR="005518EA" w:rsidRPr="00860B65">
        <w:rPr>
          <w:rFonts w:ascii="Cambria" w:eastAsia="Times New Roman" w:hAnsi="Cambria" w:cs="Times New Roman"/>
          <w:color w:val="1155CC"/>
          <w:u w:val="single"/>
        </w:rPr>
        <w:instrText>https://github.com/jboe26</w:instrText>
      </w:r>
      <w:r w:rsidR="005518EA">
        <w:rPr>
          <w:rFonts w:ascii="Cambria" w:eastAsia="Times New Roman" w:hAnsi="Cambria" w:cs="Times New Roman"/>
          <w:color w:val="1155CC"/>
          <w:u w:val="single"/>
        </w:rPr>
        <w:instrText xml:space="preserve">" </w:instrText>
      </w:r>
      <w:r w:rsidR="005518EA">
        <w:rPr>
          <w:rFonts w:ascii="Cambria" w:eastAsia="Times New Roman" w:hAnsi="Cambria" w:cs="Times New Roman"/>
          <w:color w:val="1155CC"/>
          <w:u w:val="single"/>
        </w:rPr>
        <w:fldChar w:fldCharType="separate"/>
      </w:r>
      <w:r w:rsidR="005518EA" w:rsidRPr="00860B65">
        <w:rPr>
          <w:rStyle w:val="Hyperlink"/>
          <w:rFonts w:ascii="Cambria" w:eastAsia="Times New Roman" w:hAnsi="Cambria" w:cs="Times New Roman"/>
        </w:rPr>
        <w:t>https://github.com/jboe26</w:t>
      </w:r>
      <w:r w:rsidR="005518EA">
        <w:rPr>
          <w:rFonts w:ascii="Cambria" w:eastAsia="Times New Roman" w:hAnsi="Cambria" w:cs="Times New Roman"/>
          <w:color w:val="1155CC"/>
          <w:u w:val="single"/>
        </w:rPr>
        <w:fldChar w:fldCharType="end"/>
      </w:r>
    </w:p>
    <w:p w14:paraId="7ECFCA20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 Portfolio: www.joshboepple...com</w:t>
      </w:r>
    </w:p>
    <w:p w14:paraId="048A1CFA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Times New Roman" w:eastAsia="Times New Roman" w:hAnsi="Times New Roman" w:cs="Times New Roman"/>
          <w:sz w:val="24"/>
          <w:szCs w:val="24"/>
        </w:rPr>
        <w:pict w14:anchorId="7D4786E7">
          <v:rect id="_x0000_i1025" style="width:0;height:1.5pt" o:hralign="center" o:hrstd="t" o:hr="t" fillcolor="#a0a0a0" stroked="f"/>
        </w:pict>
      </w:r>
    </w:p>
    <w:p w14:paraId="418643DD" w14:textId="77777777" w:rsidR="00860B65" w:rsidRPr="00860B65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Summary</w:t>
      </w:r>
    </w:p>
    <w:p w14:paraId="56E65318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 xml:space="preserve">Full Stack Web Developer with a 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background in HTML5, CSS3, React.js, Node.js, and </w:t>
      </w:r>
      <w:proofErr w:type="spellStart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Javascript</w:t>
      </w:r>
      <w:proofErr w:type="spellEnd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.  </w:t>
      </w:r>
      <w:r w:rsidRPr="00860B65">
        <w:rPr>
          <w:rFonts w:ascii="Cambria" w:eastAsia="Times New Roman" w:hAnsi="Cambria" w:cs="Times New Roman"/>
          <w:color w:val="000000"/>
        </w:rPr>
        <w:t xml:space="preserve">An excellent communicator and collaborator who works well in team-based projects and independently with very strong interpersonal skills. 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With each project, the aim is to provide simple robust solutions to problems specified by my instructor. Effectively leverage interest in solving complex problems by contributing as a part of a fast-paced, quality-driven team. </w:t>
      </w:r>
    </w:p>
    <w:p w14:paraId="5D0EA971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873935" w14:textId="77777777" w:rsidR="00860B65" w:rsidRPr="00860B65" w:rsidRDefault="00860B65" w:rsidP="00860B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Technical Skills</w:t>
      </w:r>
    </w:p>
    <w:p w14:paraId="5CAA61F8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7D5E62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B65">
        <w:rPr>
          <w:rFonts w:ascii="Cambria" w:eastAsia="Times New Roman" w:hAnsi="Cambria" w:cs="Times New Roman"/>
          <w:color w:val="000000"/>
        </w:rPr>
        <w:t>Node.Js</w:t>
      </w:r>
      <w:proofErr w:type="spellEnd"/>
      <w:r w:rsidRPr="00860B65">
        <w:rPr>
          <w:rFonts w:ascii="Cambria" w:eastAsia="Times New Roman" w:hAnsi="Cambria" w:cs="Times New Roman"/>
          <w:color w:val="000000"/>
        </w:rPr>
        <w:t>, Express, JavaScript,  jQuery,  React.js, React, GIT,  GitHub, MongoDB, MySQL, Firebase, Handlebars, HTML, CSS, Bootstrap, Media Queries, APIs, Excel, Microsoft Suite, Heroku, </w:t>
      </w:r>
    </w:p>
    <w:p w14:paraId="579A8FAB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Command- Line</w:t>
      </w:r>
    </w:p>
    <w:p w14:paraId="5F868A8E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Times New Roman" w:eastAsia="Times New Roman" w:hAnsi="Times New Roman" w:cs="Times New Roman"/>
          <w:sz w:val="24"/>
          <w:szCs w:val="24"/>
        </w:rPr>
        <w:pict w14:anchorId="3C0F3C89">
          <v:rect id="_x0000_i1026" style="width:0;height:1.5pt" o:hralign="center" o:hrstd="t" o:hr="t" fillcolor="#a0a0a0" stroked="f"/>
        </w:pict>
      </w:r>
    </w:p>
    <w:p w14:paraId="477E57F5" w14:textId="77777777" w:rsidR="00860B65" w:rsidRPr="00860B65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Projects</w:t>
      </w:r>
      <w:r w:rsidRPr="00860B65">
        <w:rPr>
          <w:rFonts w:ascii="Cambria" w:eastAsia="Times New Roman" w:hAnsi="Cambria" w:cs="Times New Roman"/>
          <w:color w:val="4A86E8"/>
          <w:sz w:val="28"/>
          <w:szCs w:val="28"/>
        </w:rPr>
        <w:t> </w:t>
      </w:r>
    </w:p>
    <w:p w14:paraId="55011AD5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B65">
        <w:rPr>
          <w:rFonts w:ascii="Cambria" w:eastAsia="Times New Roman" w:hAnsi="Cambria" w:cs="Times New Roman"/>
          <w:b/>
          <w:bCs/>
          <w:color w:val="000000"/>
        </w:rPr>
        <w:t>Quizzly</w:t>
      </w:r>
      <w:proofErr w:type="spellEnd"/>
      <w:r w:rsidRPr="00860B65">
        <w:rPr>
          <w:rFonts w:ascii="Cambria" w:eastAsia="Times New Roman" w:hAnsi="Cambria" w:cs="Times New Roman"/>
          <w:b/>
          <w:bCs/>
          <w:color w:val="000000"/>
        </w:rPr>
        <w:t xml:space="preserve"> | Back-End Developer</w:t>
      </w:r>
    </w:p>
    <w:p w14:paraId="266F4C80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 xml:space="preserve">GitHub: </w:t>
      </w:r>
      <w:hyperlink r:id="rId6" w:history="1">
        <w:r w:rsidRPr="00860B65">
          <w:rPr>
            <w:rFonts w:ascii="Cambria" w:eastAsia="Times New Roman" w:hAnsi="Cambria" w:cs="Times New Roman"/>
            <w:b/>
            <w:bCs/>
            <w:color w:val="1155CC"/>
            <w:u w:val="single"/>
          </w:rPr>
          <w:t>https://github.com/jboe26/quizzly</w:t>
        </w:r>
      </w:hyperlink>
      <w:r w:rsidRPr="00860B65">
        <w:rPr>
          <w:rFonts w:ascii="Cambria" w:eastAsia="Times New Roman" w:hAnsi="Cambria" w:cs="Times New Roman"/>
          <w:b/>
          <w:bCs/>
          <w:color w:val="000000"/>
        </w:rPr>
        <w:t> </w:t>
      </w:r>
    </w:p>
    <w:p w14:paraId="16D68C4A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An app that allows users to take educational games (primarily 5th grade questions) and see if they are smarter than the average 5th grader.</w:t>
      </w:r>
    </w:p>
    <w:p w14:paraId="3FD0B8CB" w14:textId="77777777" w:rsidR="00860B65" w:rsidRPr="00860B65" w:rsidRDefault="00860B65" w:rsidP="00860B6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Role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: Core responsibilities entailed project management and quality assurance as well as working on the back-end of the application.</w:t>
      </w:r>
    </w:p>
    <w:p w14:paraId="454E0948" w14:textId="77777777" w:rsidR="00860B65" w:rsidRPr="00860B65" w:rsidRDefault="00860B65" w:rsidP="00860B65">
      <w:pPr>
        <w:numPr>
          <w:ilvl w:val="0"/>
          <w:numId w:val="1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Utilized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React.js, Node.js, </w:t>
      </w:r>
      <w:proofErr w:type="spellStart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Mysql</w:t>
      </w:r>
      <w:proofErr w:type="spellEnd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, </w:t>
      </w:r>
      <w:proofErr w:type="spellStart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Javascript</w:t>
      </w:r>
      <w:proofErr w:type="spellEnd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, HTML.</w:t>
      </w:r>
    </w:p>
    <w:p w14:paraId="5DC6D836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16D47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60B65">
        <w:rPr>
          <w:rFonts w:ascii="Cambria" w:eastAsia="Times New Roman" w:hAnsi="Cambria" w:cs="Times New Roman"/>
          <w:b/>
          <w:bCs/>
          <w:color w:val="000000"/>
        </w:rPr>
        <w:t>WhatsChat</w:t>
      </w:r>
      <w:proofErr w:type="spellEnd"/>
      <w:r w:rsidRPr="00860B65">
        <w:rPr>
          <w:rFonts w:ascii="Cambria" w:eastAsia="Times New Roman" w:hAnsi="Cambria" w:cs="Times New Roman"/>
          <w:b/>
          <w:bCs/>
          <w:color w:val="000000"/>
        </w:rPr>
        <w:t xml:space="preserve"> | Front-End Developer</w:t>
      </w:r>
    </w:p>
    <w:p w14:paraId="24AA1895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GitHub:</w:t>
      </w:r>
      <w:r w:rsidRPr="00860B65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hyperlink r:id="rId7" w:history="1">
        <w:r w:rsidRPr="00860B65">
          <w:rPr>
            <w:rFonts w:ascii="Cambria" w:eastAsia="Times New Roman" w:hAnsi="Cambria" w:cs="Times New Roman"/>
            <w:color w:val="1155CC"/>
            <w:sz w:val="24"/>
            <w:szCs w:val="24"/>
            <w:u w:val="single"/>
          </w:rPr>
          <w:t>https://github.com/jboe26/WhatsChat</w:t>
        </w:r>
      </w:hyperlink>
      <w:r w:rsidRPr="00860B65">
        <w:rPr>
          <w:rFonts w:ascii="Cambria" w:eastAsia="Times New Roman" w:hAnsi="Cambria" w:cs="Times New Roman"/>
          <w:b/>
          <w:bCs/>
          <w:color w:val="000000"/>
        </w:rPr>
        <w:t>  </w:t>
      </w:r>
    </w:p>
    <w:p w14:paraId="2C7DD32A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An app that allows users to create an account for a Chat App and chat with different users.  . </w:t>
      </w:r>
    </w:p>
    <w:p w14:paraId="721AAD39" w14:textId="77777777" w:rsidR="00860B65" w:rsidRPr="00860B65" w:rsidRDefault="00860B65" w:rsidP="00860B6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Role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: Core responsibilities entailed project management and quality assurance as well as working on the front-end of the application.</w:t>
      </w:r>
    </w:p>
    <w:p w14:paraId="0474620A" w14:textId="77777777" w:rsidR="00860B65" w:rsidRPr="00860B65" w:rsidRDefault="00860B65" w:rsidP="00860B65">
      <w:pPr>
        <w:numPr>
          <w:ilvl w:val="0"/>
          <w:numId w:val="2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</w:rPr>
      </w:pPr>
      <w:r w:rsidRPr="00860B65">
        <w:rPr>
          <w:rFonts w:ascii="Cambria" w:eastAsia="Times New Roman" w:hAnsi="Cambria" w:cs="Times New Roman"/>
          <w:b/>
          <w:bCs/>
          <w:color w:val="000000"/>
          <w:shd w:val="clear" w:color="auto" w:fill="FFFFFF"/>
        </w:rPr>
        <w:t>Utilized</w:t>
      </w:r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 xml:space="preserve">: HTML, CSS, JS, </w:t>
      </w:r>
      <w:proofErr w:type="spellStart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JQuery</w:t>
      </w:r>
      <w:proofErr w:type="spellEnd"/>
      <w:r w:rsidRPr="00860B65">
        <w:rPr>
          <w:rFonts w:ascii="Cambria" w:eastAsia="Times New Roman" w:hAnsi="Cambria" w:cs="Times New Roman"/>
          <w:color w:val="000000"/>
          <w:shd w:val="clear" w:color="auto" w:fill="FFFFFF"/>
        </w:rPr>
        <w:t>.</w:t>
      </w:r>
    </w:p>
    <w:p w14:paraId="7FE1D6B2" w14:textId="77777777" w:rsidR="00860B65" w:rsidRPr="00860B65" w:rsidRDefault="00860B65" w:rsidP="00860B6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F66C4B" w14:textId="77777777" w:rsidR="00860B65" w:rsidRPr="00860B65" w:rsidRDefault="00860B65" w:rsidP="00860B65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</w:rPr>
        <w:t>Education</w:t>
      </w:r>
    </w:p>
    <w:p w14:paraId="29A53604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UNC Charlotte</w:t>
      </w:r>
      <w:r w:rsidRPr="00860B65">
        <w:rPr>
          <w:rFonts w:ascii="Cambria" w:eastAsia="Times New Roman" w:hAnsi="Cambria" w:cs="Times New Roman"/>
          <w:color w:val="000000"/>
        </w:rPr>
        <w:t>, Charlotte, NC</w:t>
      </w:r>
      <w:r w:rsidRPr="00860B65">
        <w:rPr>
          <w:rFonts w:ascii="Cambria" w:eastAsia="Times New Roman" w:hAnsi="Cambria" w:cs="Times New Roman"/>
          <w:b/>
          <w:bCs/>
          <w:color w:val="000000"/>
        </w:rPr>
        <w:t> </w:t>
      </w:r>
    </w:p>
    <w:p w14:paraId="4215F6D8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b/>
          <w:bCs/>
          <w:color w:val="000000"/>
        </w:rPr>
        <w:t>Full Stack Web Development | Coding Certificate | 2019</w:t>
      </w:r>
    </w:p>
    <w:p w14:paraId="5FAB8991" w14:textId="77777777" w:rsidR="00860B65" w:rsidRPr="00860B65" w:rsidRDefault="00860B65" w:rsidP="00860B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0B65">
        <w:rPr>
          <w:rFonts w:ascii="Cambria" w:eastAsia="Times New Roman" w:hAnsi="Cambria" w:cs="Times New Roman"/>
          <w:color w:val="000000"/>
        </w:rPr>
        <w:t>A 24-week intensive boot camp program focused on gaining technical programming and market-driven skills in HTML5, CSS3, JavaScript, jQuery, Bootstrap, Express.js, React.js, Node.js, Database Theory, MongoDB, MySQL.</w:t>
      </w:r>
    </w:p>
    <w:p w14:paraId="5BE18F62" w14:textId="52C97C5B" w:rsidR="00A6302C" w:rsidRDefault="00860B65" w:rsidP="00860B65">
      <w:r w:rsidRPr="00860B6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A6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E43B5"/>
    <w:multiLevelType w:val="multilevel"/>
    <w:tmpl w:val="56E2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4957E6"/>
    <w:multiLevelType w:val="multilevel"/>
    <w:tmpl w:val="B366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65"/>
    <w:rsid w:val="003E2A30"/>
    <w:rsid w:val="005518EA"/>
    <w:rsid w:val="007510FE"/>
    <w:rsid w:val="0086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AC28F"/>
  <w15:chartTrackingRefBased/>
  <w15:docId w15:val="{DE3AEF3A-6194-4144-BB56-44639E45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boe26/WhatsCh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boe26/quizzly" TargetMode="External"/><Relationship Id="rId5" Type="http://schemas.openxmlformats.org/officeDocument/2006/relationships/hyperlink" Target="https://www.linkedin.com/in/josh-boepple-67711818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Boepple</dc:creator>
  <cp:keywords/>
  <dc:description/>
  <cp:lastModifiedBy>Josh Boepple</cp:lastModifiedBy>
  <cp:revision>2</cp:revision>
  <dcterms:created xsi:type="dcterms:W3CDTF">2019-12-27T21:47:00Z</dcterms:created>
  <dcterms:modified xsi:type="dcterms:W3CDTF">2019-12-27T21:48:00Z</dcterms:modified>
</cp:coreProperties>
</file>