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5C13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31DF79D5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E193C30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47911222" w14:textId="77777777" w:rsidR="002D052C" w:rsidRDefault="002D052C" w:rsidP="002D052C">
            <w:pPr>
              <w:pStyle w:val="Title"/>
            </w:pPr>
            <w:r>
              <w:t>Joshua Boepple</w:t>
            </w:r>
          </w:p>
          <w:p w14:paraId="231A8516" w14:textId="005E589E" w:rsidR="00DD5F82" w:rsidRDefault="002D052C" w:rsidP="002D052C">
            <w:pPr>
              <w:pStyle w:val="Title"/>
            </w:pPr>
            <w:r w:rsidRPr="002D052C">
              <w:rPr>
                <w:sz w:val="48"/>
                <w:szCs w:val="16"/>
              </w:rPr>
              <w:t>Full Stack Web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B7064FF" w14:textId="77777777" w:rsidR="00DD5F82" w:rsidRDefault="00DD5F82" w:rsidP="00B20DFA"/>
        </w:tc>
      </w:tr>
      <w:tr w:rsidR="00DD5F82" w14:paraId="56723076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551A922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8D26581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0A8CCBC6" w14:textId="77777777" w:rsidR="00DD5F82" w:rsidRDefault="00DD5F82" w:rsidP="00B20DFA"/>
        </w:tc>
      </w:tr>
      <w:tr w:rsidR="00DD5F82" w14:paraId="2C29F0E9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5BA0E48" w14:textId="77777777" w:rsidR="00DD5F82" w:rsidRPr="00605A5B" w:rsidRDefault="005B6FCA" w:rsidP="00B20DFA">
            <w:pPr>
              <w:pStyle w:val="Heading1"/>
            </w:pPr>
            <w:sdt>
              <w:sdtPr>
                <w:id w:val="1604447469"/>
                <w:placeholder>
                  <w:docPart w:val="DF535F04FA1847EAA8A737CEAF6DE7D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2FF9B5B3" w14:textId="4158EFFC" w:rsidR="002D052C" w:rsidRPr="002D052C" w:rsidRDefault="002D052C" w:rsidP="002D052C">
            <w:pPr>
              <w:pStyle w:val="TextLeft"/>
            </w:pPr>
            <w:r>
              <w:t>195 Lower Cape Dr SW Apt 303</w:t>
            </w:r>
          </w:p>
          <w:p w14:paraId="1C2B795A" w14:textId="65C13420" w:rsidR="00DD5F82" w:rsidRDefault="002D052C" w:rsidP="00B20DFA">
            <w:pPr>
              <w:pStyle w:val="TextLeft"/>
            </w:pPr>
            <w:r>
              <w:t>704-798-2650</w:t>
            </w:r>
          </w:p>
          <w:p w14:paraId="4ADB2B64" w14:textId="647E5AF6" w:rsidR="00DD5F82" w:rsidRDefault="002D052C" w:rsidP="00B20DFA">
            <w:pPr>
              <w:pStyle w:val="TextLeft"/>
            </w:pPr>
            <w:r>
              <w:t>joshrboepple@outlook.com</w:t>
            </w:r>
          </w:p>
          <w:p w14:paraId="551C6FEC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3EFE8D59" w14:textId="0869A04D" w:rsidR="00DD5F82" w:rsidRDefault="005B6FCA" w:rsidP="00B20DFA">
            <w:pPr>
              <w:pStyle w:val="Heading2"/>
            </w:pPr>
            <w:sdt>
              <w:sdtPr>
                <w:id w:val="-831059322"/>
                <w:placeholder>
                  <w:docPart w:val="4A3F7C1DA73D4CD8ACCD3A464D08B640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10608C">
              <w:t>Microsoft</w:t>
            </w:r>
            <w:r w:rsidR="002D052C">
              <w:t xml:space="preserve">, </w:t>
            </w:r>
          </w:p>
          <w:p w14:paraId="02995FFA" w14:textId="2BA47B05" w:rsidR="00DD5F82" w:rsidRPr="00DD5F82" w:rsidRDefault="002D052C" w:rsidP="00DD5F82">
            <w:pPr>
              <w:pStyle w:val="ListBullet"/>
            </w:pPr>
            <w:r>
              <w:t xml:space="preserve">Are you looking for a </w:t>
            </w:r>
            <w:r w:rsidR="0010608C">
              <w:t>Software Developer/Full Stack Web Developer</w:t>
            </w:r>
            <w:r>
              <w:t xml:space="preserve"> with skills </w:t>
            </w:r>
            <w:proofErr w:type="gramStart"/>
            <w:r>
              <w:t>in:</w:t>
            </w:r>
            <w:proofErr w:type="gramEnd"/>
          </w:p>
          <w:p w14:paraId="7DEB4735" w14:textId="6F7440C1" w:rsidR="00DD5F82" w:rsidRDefault="002D052C" w:rsidP="00DD5F82">
            <w:pPr>
              <w:pStyle w:val="ListBullet"/>
            </w:pPr>
            <w:r>
              <w:t>Node.js</w:t>
            </w:r>
          </w:p>
          <w:p w14:paraId="59E50FFE" w14:textId="40C74D3A" w:rsidR="002D052C" w:rsidRDefault="002D052C" w:rsidP="00DD5F82">
            <w:pPr>
              <w:pStyle w:val="ListBullet"/>
            </w:pPr>
            <w:r>
              <w:t>React.js</w:t>
            </w:r>
          </w:p>
          <w:p w14:paraId="38EA7B5E" w14:textId="2AB6A865" w:rsidR="002D052C" w:rsidRDefault="002D052C" w:rsidP="00DD5F82">
            <w:pPr>
              <w:pStyle w:val="ListBullet"/>
            </w:pPr>
            <w:r>
              <w:t>HTML5</w:t>
            </w:r>
          </w:p>
          <w:p w14:paraId="3C66E549" w14:textId="1DEC0AED" w:rsidR="002D052C" w:rsidRDefault="002D052C" w:rsidP="00DD5F82">
            <w:pPr>
              <w:pStyle w:val="ListBullet"/>
            </w:pPr>
            <w:r>
              <w:t>CSS3</w:t>
            </w:r>
          </w:p>
          <w:p w14:paraId="036BF91F" w14:textId="691CA518" w:rsidR="002D052C" w:rsidRDefault="002D052C" w:rsidP="00DD5F82">
            <w:pPr>
              <w:pStyle w:val="ListBullet"/>
            </w:pPr>
            <w:r>
              <w:t>Java</w:t>
            </w:r>
            <w:r w:rsidR="0010608C">
              <w:t>S</w:t>
            </w:r>
            <w:r>
              <w:t>cript</w:t>
            </w:r>
          </w:p>
          <w:p w14:paraId="5A202C28" w14:textId="4691A8AB" w:rsidR="002D052C" w:rsidRDefault="002D052C" w:rsidP="00DD5F82">
            <w:pPr>
              <w:pStyle w:val="ListBullet"/>
            </w:pPr>
            <w:r>
              <w:t>Bootstrap</w:t>
            </w:r>
          </w:p>
          <w:p w14:paraId="5D008DA6" w14:textId="537B8C3D" w:rsidR="002D052C" w:rsidRPr="00DD5F82" w:rsidRDefault="002D052C" w:rsidP="00DD5F82">
            <w:pPr>
              <w:pStyle w:val="ListBullet"/>
            </w:pPr>
            <w:proofErr w:type="spellStart"/>
            <w:r>
              <w:t>Mysql</w:t>
            </w:r>
            <w:proofErr w:type="spellEnd"/>
            <w:r>
              <w:t xml:space="preserve"> and MongoDB</w:t>
            </w:r>
          </w:p>
          <w:p w14:paraId="4617AF1E" w14:textId="77777777" w:rsidR="00DD5F82" w:rsidRDefault="00DD5F82" w:rsidP="00DD5F82">
            <w:pPr>
              <w:pStyle w:val="TextRight"/>
            </w:pPr>
            <w:bookmarkStart w:id="0" w:name="_GoBack"/>
            <w:bookmarkEnd w:id="0"/>
          </w:p>
          <w:p w14:paraId="7EFC78FA" w14:textId="67E514FC" w:rsidR="002D052C" w:rsidRDefault="005B6FCA" w:rsidP="002D052C">
            <w:pPr>
              <w:pStyle w:val="TextRight"/>
            </w:pPr>
            <w:sdt>
              <w:sdtPr>
                <w:id w:val="531850320"/>
                <w:placeholder>
                  <w:docPart w:val="DF62EA0CE5354A1BA9D4DF8C1E0D38CF"/>
                </w:placeholder>
                <w:temporary/>
                <w:showingPlcHdr/>
                <w15:appearance w15:val="hidden"/>
              </w:sdtPr>
              <w:sdtEndPr/>
              <w:sdtContent>
                <w:r w:rsidR="00DD5F82">
                  <w:t>If so, then you need look no further. You will see from my enclosed resume that I meet all of these qualifications and more.</w:t>
                </w:r>
              </w:sdtContent>
            </w:sdt>
          </w:p>
          <w:p w14:paraId="5A62F9BC" w14:textId="22139A9C" w:rsidR="002D052C" w:rsidRDefault="002D052C" w:rsidP="002D052C"/>
          <w:p w14:paraId="3384F7AF" w14:textId="691B15A2" w:rsidR="00DD5F82" w:rsidRDefault="002D052C" w:rsidP="002D052C">
            <w:pPr>
              <w:pStyle w:val="TextRight"/>
              <w:ind w:left="0"/>
            </w:pPr>
            <w:r>
              <w:t xml:space="preserve"> I would very much like to discuss opportunities with </w:t>
            </w:r>
            <w:r w:rsidR="0010608C">
              <w:t>Microsoft</w:t>
            </w:r>
            <w:r>
              <w:t xml:space="preserve">.  To schedule an interview, please call me at 704-798-2650.  The best time to reach me is between 8:00AM and 7:00PM, but you can leave a voice message at any time, and I will return your call.  </w:t>
            </w:r>
          </w:p>
          <w:p w14:paraId="0F1ECDBE" w14:textId="77777777" w:rsidR="00DD5F82" w:rsidRDefault="00DD5F82" w:rsidP="00DD5F82">
            <w:pPr>
              <w:pStyle w:val="TextRight"/>
            </w:pPr>
          </w:p>
          <w:sdt>
            <w:sdtPr>
              <w:id w:val="1007951469"/>
              <w:placeholder>
                <w:docPart w:val="EFF43D64540443E38C50CDB10BE22F67"/>
              </w:placeholder>
              <w:temporary/>
              <w:showingPlcHdr/>
              <w15:appearance w15:val="hidden"/>
            </w:sdtPr>
            <w:sdtEndPr/>
            <w:sdtContent>
              <w:p w14:paraId="2BC7AB58" w14:textId="77777777" w:rsidR="00DD5F82" w:rsidRDefault="00DD5F82" w:rsidP="00DD5F82">
                <w:pPr>
                  <w:pStyle w:val="TextRight"/>
                </w:pPr>
                <w:r>
                  <w:t>Thank you for taking the time to review my resume. I look forward to talking with you.</w:t>
                </w:r>
              </w:p>
            </w:sdtContent>
          </w:sdt>
          <w:p w14:paraId="26052716" w14:textId="77777777" w:rsidR="00DD5F82" w:rsidRDefault="00DD5F82" w:rsidP="00DD5F82">
            <w:pPr>
              <w:pStyle w:val="TextRight"/>
            </w:pPr>
          </w:p>
          <w:p w14:paraId="2EB941D9" w14:textId="77777777" w:rsidR="00DD5F82" w:rsidRPr="00DD5F82" w:rsidRDefault="005B6FCA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F6546C486E0E4A189ADD9B4FD6FE125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141FE6EB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6EA8AFB" w14:textId="5660C018" w:rsidR="00DD5F82" w:rsidRPr="00DD5F82" w:rsidRDefault="002D052C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Joshua Boepple</w:t>
            </w:r>
          </w:p>
          <w:p w14:paraId="0EE28F36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49CBDCC" w14:textId="77777777" w:rsidR="00DD5F82" w:rsidRPr="006E70D3" w:rsidRDefault="005B6FCA" w:rsidP="00DD5F82">
            <w:pPr>
              <w:pStyle w:val="TextRight"/>
            </w:pPr>
            <w:sdt>
              <w:sdtPr>
                <w:rPr>
                  <w:rStyle w:val="Emphasis"/>
                </w:rPr>
                <w:id w:val="247390421"/>
                <w:placeholder>
                  <w:docPart w:val="C91B05782DE24A9693BD7ED4631C7B60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Enclosure</w:t>
                </w:r>
              </w:sdtContent>
            </w:sdt>
          </w:p>
        </w:tc>
      </w:tr>
      <w:tr w:rsidR="00DD5F82" w14:paraId="51E6FA53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600BDE27" w14:textId="0E9DC949" w:rsidR="00DD5F82" w:rsidRDefault="0010608C" w:rsidP="00DD5F82">
            <w:pPr>
              <w:pStyle w:val="TextLeft"/>
            </w:pPr>
            <w:r>
              <w:t>Microsoft</w:t>
            </w:r>
          </w:p>
          <w:p w14:paraId="42567142" w14:textId="480DE35F" w:rsidR="002D052C" w:rsidRDefault="002D052C" w:rsidP="002D052C">
            <w:pPr>
              <w:pStyle w:val="TextLeft"/>
            </w:pPr>
          </w:p>
          <w:p w14:paraId="08C8859A" w14:textId="57CDBE89" w:rsidR="00DD5F82" w:rsidRDefault="00DD5F82" w:rsidP="00DD5F82">
            <w:pPr>
              <w:pStyle w:val="TextLeft"/>
            </w:pPr>
          </w:p>
          <w:p w14:paraId="0FBA17FA" w14:textId="58F8B1E7" w:rsidR="00DD5F82" w:rsidRDefault="00DD5F82" w:rsidP="00DD5F82">
            <w:pPr>
              <w:pStyle w:val="TextLeft"/>
            </w:pP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713679AE" w14:textId="77777777" w:rsidR="00DD5F82" w:rsidRDefault="00DD5F82" w:rsidP="00B20DFA">
            <w:pPr>
              <w:pStyle w:val="TextRight"/>
            </w:pPr>
          </w:p>
        </w:tc>
      </w:tr>
    </w:tbl>
    <w:p w14:paraId="251E3492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D38688" wp14:editId="57DCB971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5E00" id="Rectangle 2" o:spid="_x0000_s1026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4E68D" w14:textId="77777777" w:rsidR="005B6FCA" w:rsidRDefault="005B6FCA" w:rsidP="00F316AD">
      <w:r>
        <w:separator/>
      </w:r>
    </w:p>
  </w:endnote>
  <w:endnote w:type="continuationSeparator" w:id="0">
    <w:p w14:paraId="43EB6729" w14:textId="77777777" w:rsidR="005B6FCA" w:rsidRDefault="005B6FC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EF7B0" w14:textId="77777777" w:rsidR="005B6FCA" w:rsidRDefault="005B6FCA" w:rsidP="00F316AD">
      <w:r>
        <w:separator/>
      </w:r>
    </w:p>
  </w:footnote>
  <w:footnote w:type="continuationSeparator" w:id="0">
    <w:p w14:paraId="7BCCAC8B" w14:textId="77777777" w:rsidR="005B6FCA" w:rsidRDefault="005B6FCA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2C"/>
    <w:rsid w:val="000E1D44"/>
    <w:rsid w:val="0010608C"/>
    <w:rsid w:val="001213BA"/>
    <w:rsid w:val="00136F3E"/>
    <w:rsid w:val="0020696E"/>
    <w:rsid w:val="002356A2"/>
    <w:rsid w:val="002D052C"/>
    <w:rsid w:val="002D12DA"/>
    <w:rsid w:val="003019B2"/>
    <w:rsid w:val="0034687F"/>
    <w:rsid w:val="0034688D"/>
    <w:rsid w:val="003F05EF"/>
    <w:rsid w:val="0040233B"/>
    <w:rsid w:val="00511A6E"/>
    <w:rsid w:val="0057534A"/>
    <w:rsid w:val="005B6FCA"/>
    <w:rsid w:val="00605A5B"/>
    <w:rsid w:val="006756CF"/>
    <w:rsid w:val="006A1B48"/>
    <w:rsid w:val="006B1FC6"/>
    <w:rsid w:val="006C60E6"/>
    <w:rsid w:val="006E70D3"/>
    <w:rsid w:val="007B0F94"/>
    <w:rsid w:val="007D0D17"/>
    <w:rsid w:val="00951C4B"/>
    <w:rsid w:val="009E3C0B"/>
    <w:rsid w:val="00A705D8"/>
    <w:rsid w:val="00A77921"/>
    <w:rsid w:val="00B575FB"/>
    <w:rsid w:val="00BC5B49"/>
    <w:rsid w:val="00C1095A"/>
    <w:rsid w:val="00C41261"/>
    <w:rsid w:val="00C55D85"/>
    <w:rsid w:val="00CA2273"/>
    <w:rsid w:val="00CD50FD"/>
    <w:rsid w:val="00CF0DB5"/>
    <w:rsid w:val="00D47124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73E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r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535F04FA1847EAA8A737CEAF6DE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CEF6C-4761-4F1E-ADA0-8C97680FE518}"/>
      </w:docPartPr>
      <w:docPartBody>
        <w:p w:rsidR="0020465F" w:rsidRDefault="00C3702A">
          <w:pPr>
            <w:pStyle w:val="DF535F04FA1847EAA8A737CEAF6DE7D8"/>
          </w:pPr>
          <w:r w:rsidRPr="00605A5B">
            <w:t>Contact</w:t>
          </w:r>
        </w:p>
      </w:docPartBody>
    </w:docPart>
    <w:docPart>
      <w:docPartPr>
        <w:name w:val="4A3F7C1DA73D4CD8ACCD3A464D08B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3ABF1-B499-4DCE-A1B3-D8005736337D}"/>
      </w:docPartPr>
      <w:docPartBody>
        <w:p w:rsidR="0020465F" w:rsidRDefault="00C3702A">
          <w:pPr>
            <w:pStyle w:val="4A3F7C1DA73D4CD8ACCD3A464D08B640"/>
          </w:pPr>
          <w:r>
            <w:t>Dear</w:t>
          </w:r>
        </w:p>
      </w:docPartBody>
    </w:docPart>
    <w:docPart>
      <w:docPartPr>
        <w:name w:val="DF62EA0CE5354A1BA9D4DF8C1E0D3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11E59-05B3-4722-AF90-3AC8312C26D8}"/>
      </w:docPartPr>
      <w:docPartBody>
        <w:p w:rsidR="0020465F" w:rsidRDefault="00C3702A">
          <w:pPr>
            <w:pStyle w:val="DF62EA0CE5354A1BA9D4DF8C1E0D38CF"/>
          </w:pPr>
          <w:r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EFF43D64540443E38C50CDB10BE2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06130-25F9-44FE-AB50-3EF0F412E36B}"/>
      </w:docPartPr>
      <w:docPartBody>
        <w:p w:rsidR="0020465F" w:rsidRDefault="00C3702A">
          <w:pPr>
            <w:pStyle w:val="EFF43D64540443E38C50CDB10BE22F67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F6546C486E0E4A189ADD9B4FD6FE1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C76E-769D-4215-9590-30EEC1F1AEF4}"/>
      </w:docPartPr>
      <w:docPartBody>
        <w:p w:rsidR="0020465F" w:rsidRDefault="00C3702A">
          <w:pPr>
            <w:pStyle w:val="F6546C486E0E4A189ADD9B4FD6FE1256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C91B05782DE24A9693BD7ED4631C7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5F20-30A4-4CF9-90ED-600F9F98505A}"/>
      </w:docPartPr>
      <w:docPartBody>
        <w:p w:rsidR="0020465F" w:rsidRDefault="00C3702A">
          <w:pPr>
            <w:pStyle w:val="C91B05782DE24A9693BD7ED4631C7B60"/>
          </w:pPr>
          <w:r w:rsidRPr="00DD5F82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2A"/>
    <w:rsid w:val="000A11DF"/>
    <w:rsid w:val="0020465F"/>
    <w:rsid w:val="00C3702A"/>
    <w:rsid w:val="00E1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EE63354574998B496ED2B74CA77C7">
    <w:name w:val="549EE63354574998B496ED2B74CA77C7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83888D48E4DB4494A6CC1887DED119BA">
    <w:name w:val="83888D48E4DB4494A6CC1887DED119BA"/>
  </w:style>
  <w:style w:type="paragraph" w:customStyle="1" w:styleId="53CA77A714F14F9D9CA140E5274BFD97">
    <w:name w:val="53CA77A714F14F9D9CA140E5274BFD97"/>
  </w:style>
  <w:style w:type="paragraph" w:customStyle="1" w:styleId="DF535F04FA1847EAA8A737CEAF6DE7D8">
    <w:name w:val="DF535F04FA1847EAA8A737CEAF6DE7D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F0ACAB573E2845FB8AC77DE01BF82EF0">
    <w:name w:val="F0ACAB573E2845FB8AC77DE01BF82EF0"/>
  </w:style>
  <w:style w:type="paragraph" w:customStyle="1" w:styleId="A9645877354949EE94043F581A012C1F">
    <w:name w:val="A9645877354949EE94043F581A012C1F"/>
  </w:style>
  <w:style w:type="paragraph" w:customStyle="1" w:styleId="292F0F6B5AA44177A71B53B381B5DC42">
    <w:name w:val="292F0F6B5AA44177A71B53B381B5DC42"/>
  </w:style>
  <w:style w:type="paragraph" w:customStyle="1" w:styleId="4A3F7C1DA73D4CD8ACCD3A464D08B640">
    <w:name w:val="4A3F7C1DA73D4CD8ACCD3A464D08B640"/>
  </w:style>
  <w:style w:type="paragraph" w:customStyle="1" w:styleId="BB2FC189E22C4D95B6C4940E0CAABDD5">
    <w:name w:val="BB2FC189E22C4D95B6C4940E0CAABDD5"/>
  </w:style>
  <w:style w:type="paragraph" w:customStyle="1" w:styleId="77767AC3F35F4F09AB0B9B3BD6A79047">
    <w:name w:val="77767AC3F35F4F09AB0B9B3BD6A79047"/>
  </w:style>
  <w:style w:type="paragraph" w:customStyle="1" w:styleId="5FAD04D01B0E45C4BB3C6FD54554DDAB">
    <w:name w:val="5FAD04D01B0E45C4BB3C6FD54554DDAB"/>
  </w:style>
  <w:style w:type="paragraph" w:customStyle="1" w:styleId="71542AE61A42466A8E1B46070B226DEE">
    <w:name w:val="71542AE61A42466A8E1B46070B226DEE"/>
  </w:style>
  <w:style w:type="paragraph" w:customStyle="1" w:styleId="A076745E3D1F44CB8097C8938ED8A619">
    <w:name w:val="A076745E3D1F44CB8097C8938ED8A619"/>
  </w:style>
  <w:style w:type="paragraph" w:customStyle="1" w:styleId="A9A59FEAB2374B0AA0FB6C4C8E08AD7B">
    <w:name w:val="A9A59FEAB2374B0AA0FB6C4C8E08AD7B"/>
  </w:style>
  <w:style w:type="paragraph" w:customStyle="1" w:styleId="DF62EA0CE5354A1BA9D4DF8C1E0D38CF">
    <w:name w:val="DF62EA0CE5354A1BA9D4DF8C1E0D38CF"/>
  </w:style>
  <w:style w:type="paragraph" w:customStyle="1" w:styleId="589584EB97434B9B8236B89C157565A5">
    <w:name w:val="589584EB97434B9B8236B89C157565A5"/>
  </w:style>
  <w:style w:type="paragraph" w:customStyle="1" w:styleId="EFF43D64540443E38C50CDB10BE22F67">
    <w:name w:val="EFF43D64540443E38C50CDB10BE22F67"/>
  </w:style>
  <w:style w:type="paragraph" w:customStyle="1" w:styleId="F6546C486E0E4A189ADD9B4FD6FE1256">
    <w:name w:val="F6546C486E0E4A189ADD9B4FD6FE1256"/>
  </w:style>
  <w:style w:type="paragraph" w:customStyle="1" w:styleId="E08B5CC2B5D144A986DB3D072B0ECC1C">
    <w:name w:val="E08B5CC2B5D144A986DB3D072B0ECC1C"/>
  </w:style>
  <w:style w:type="paragraph" w:customStyle="1" w:styleId="C91B05782DE24A9693BD7ED4631C7B60">
    <w:name w:val="C91B05782DE24A9693BD7ED4631C7B60"/>
  </w:style>
  <w:style w:type="paragraph" w:customStyle="1" w:styleId="9F77E8555AED4E729BA51F9632ECA950">
    <w:name w:val="9F77E8555AED4E729BA51F9632ECA950"/>
  </w:style>
  <w:style w:type="paragraph" w:customStyle="1" w:styleId="EA799BC453D94C4C99D73CEEDB4B04DF">
    <w:name w:val="EA799BC453D94C4C99D73CEEDB4B04DF"/>
  </w:style>
  <w:style w:type="paragraph" w:customStyle="1" w:styleId="BB115A1C44964D8DBF7BB1332D76FC89">
    <w:name w:val="BB115A1C44964D8DBF7BB1332D76FC89"/>
  </w:style>
  <w:style w:type="paragraph" w:customStyle="1" w:styleId="77361BFC7FB0472DB336ACBC248E4948">
    <w:name w:val="77361BFC7FB0472DB336ACBC248E4948"/>
  </w:style>
  <w:style w:type="paragraph" w:customStyle="1" w:styleId="0AA5E3B762CB4BE394E7C0AF18617911">
    <w:name w:val="0AA5E3B762CB4BE394E7C0AF18617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2020-01-18T20:52:00Z</dcterms:created>
  <dcterms:modified xsi:type="dcterms:W3CDTF">2020-01-18T20:52:00Z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